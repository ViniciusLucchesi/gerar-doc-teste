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624B" w14:textId="14698916" w:rsidR="00FA64AE" w:rsidRPr="00715667" w:rsidRDefault="0081066F" w:rsidP="00FA64AE">
      <w:pPr>
        <w:ind w:firstLine="0"/>
        <w:jc w:val="left"/>
        <w:rPr>
          <w:rFonts w:ascii="Verdana" w:hAnsi="Verdana"/>
          <w:u w:val="single"/>
          <w:lang w:val="en-US"/>
        </w:rPr>
      </w:pPr>
      <w:r w:rsidRPr="00715667">
        <w:rPr>
          <w:rFonts w:ascii="Verdana" w:hAnsi="Verdana"/>
          <w:b/>
          <w:lang w:val="en-US"/>
        </w:rPr>
        <w:t>Ticket</w:t>
      </w:r>
      <w:r w:rsidR="00FA64AE" w:rsidRPr="00715667">
        <w:rPr>
          <w:rFonts w:ascii="Verdana" w:hAnsi="Verdana"/>
          <w:b/>
          <w:lang w:val="en-US"/>
        </w:rPr>
        <w:t xml:space="preserve">: </w:t>
      </w:r>
      <w:r w:rsidR="00BB1813">
        <w:rPr>
          <w:rFonts w:ascii="Verdana" w:hAnsi="Verdana"/>
          <w:b/>
          <w:lang w:val="en-US"/>
        </w:rPr>
        <w:t>TITLE</w:t>
      </w:r>
    </w:p>
    <w:p w14:paraId="080D9E35" w14:textId="030F3776" w:rsidR="00DB2C7C" w:rsidRPr="00715667" w:rsidRDefault="00FA64AE" w:rsidP="00FA64AE">
      <w:pPr>
        <w:ind w:firstLine="0"/>
        <w:jc w:val="left"/>
        <w:rPr>
          <w:rFonts w:ascii="Verdana" w:hAnsi="Verdana"/>
          <w:lang w:val="en-US"/>
        </w:rPr>
      </w:pPr>
      <w:r w:rsidRPr="00715667">
        <w:rPr>
          <w:rFonts w:ascii="Verdana" w:hAnsi="Verdana"/>
          <w:b/>
          <w:lang w:val="en-US"/>
        </w:rPr>
        <w:t>Data:</w:t>
      </w:r>
      <w:r w:rsidRPr="00715667">
        <w:rPr>
          <w:rFonts w:ascii="Verdana" w:hAnsi="Verdana"/>
          <w:lang w:val="en-US"/>
        </w:rPr>
        <w:t xml:space="preserve"> </w:t>
      </w:r>
      <w:r w:rsidR="00BB1813">
        <w:rPr>
          <w:rFonts w:ascii="Verdana" w:hAnsi="Verdana"/>
          <w:lang w:val="en-US"/>
        </w:rPr>
        <w:t>DATE</w:t>
      </w:r>
    </w:p>
    <w:p w14:paraId="0D7B0B42" w14:textId="751EC7FB" w:rsidR="00FA64AE" w:rsidRPr="00715667" w:rsidRDefault="00FA64AE" w:rsidP="00FA64AE">
      <w:pPr>
        <w:ind w:firstLine="0"/>
        <w:jc w:val="left"/>
        <w:rPr>
          <w:rFonts w:ascii="Verdana" w:hAnsi="Verdana" w:cs="Arial"/>
          <w:lang w:val="en-US"/>
        </w:rPr>
      </w:pPr>
      <w:r w:rsidRPr="00715667">
        <w:rPr>
          <w:rFonts w:ascii="Verdana" w:hAnsi="Verdana"/>
          <w:b/>
          <w:lang w:val="en-US"/>
        </w:rPr>
        <w:t xml:space="preserve">Autor: </w:t>
      </w:r>
      <w:r w:rsidR="00BB1813">
        <w:rPr>
          <w:rFonts w:ascii="Verdana" w:hAnsi="Verdana" w:cs="Arial"/>
          <w:lang w:val="en-US"/>
        </w:rPr>
        <w:t>AUTHOR</w:t>
      </w:r>
    </w:p>
    <w:p w14:paraId="446B98B3" w14:textId="77777777" w:rsidR="00FA64AE" w:rsidRPr="00715667" w:rsidRDefault="00FA64AE" w:rsidP="00FA64AE">
      <w:pPr>
        <w:pBdr>
          <w:bottom w:val="single" w:sz="12" w:space="1" w:color="auto"/>
        </w:pBdr>
        <w:ind w:firstLine="0"/>
        <w:jc w:val="left"/>
        <w:rPr>
          <w:rFonts w:ascii="Verdana" w:hAnsi="Verdana"/>
          <w:b/>
          <w:lang w:val="en-US"/>
        </w:rPr>
      </w:pPr>
    </w:p>
    <w:p w14:paraId="6ECDEDEE" w14:textId="32B5130A" w:rsidR="00561049" w:rsidRDefault="00561049" w:rsidP="00FA64AE">
      <w:pPr>
        <w:ind w:firstLine="0"/>
        <w:jc w:val="left"/>
        <w:rPr>
          <w:rFonts w:ascii="Verdana" w:hAnsi="Verdana"/>
          <w:b/>
          <w:lang w:val="en-US"/>
        </w:rPr>
      </w:pPr>
    </w:p>
    <w:p w14:paraId="091127F7" w14:textId="507E652E" w:rsidR="005A49C3" w:rsidRPr="00BB1813" w:rsidRDefault="00BB1813" w:rsidP="00FA64AE">
      <w:pPr>
        <w:ind w:firstLine="0"/>
        <w:jc w:val="left"/>
        <w:rPr>
          <w:rFonts w:ascii="Verdana" w:hAnsi="Verdana"/>
          <w:bCs/>
          <w:lang w:val="en-US"/>
        </w:rPr>
      </w:pPr>
      <w:r w:rsidRPr="00BB1813">
        <w:rPr>
          <w:rFonts w:ascii="Verdana" w:hAnsi="Verdana"/>
          <w:bCs/>
          <w:noProof/>
          <w:lang w:val="en-US"/>
        </w:rPr>
        <w:t>Text</w:t>
      </w:r>
    </w:p>
    <w:sectPr w:rsidR="005A49C3" w:rsidRPr="00BB1813" w:rsidSect="00561049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A97C" w14:textId="77777777" w:rsidR="00AD6F09" w:rsidRDefault="00AD6F09" w:rsidP="00FA64AE">
      <w:r>
        <w:separator/>
      </w:r>
    </w:p>
  </w:endnote>
  <w:endnote w:type="continuationSeparator" w:id="0">
    <w:p w14:paraId="3E33C8D5" w14:textId="77777777" w:rsidR="00AD6F09" w:rsidRDefault="00AD6F09" w:rsidP="00FA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3FC5" w14:textId="77777777" w:rsidR="00AD6F09" w:rsidRDefault="00AD6F09" w:rsidP="00FA64AE">
      <w:r>
        <w:separator/>
      </w:r>
    </w:p>
  </w:footnote>
  <w:footnote w:type="continuationSeparator" w:id="0">
    <w:p w14:paraId="1A4EBDD6" w14:textId="77777777" w:rsidR="00AD6F09" w:rsidRDefault="00AD6F09" w:rsidP="00FA6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30"/>
      <w:gridCol w:w="7513"/>
      <w:gridCol w:w="814"/>
    </w:tblGrid>
    <w:tr w:rsidR="00FA64AE" w14:paraId="30447841" w14:textId="77777777" w:rsidTr="007168AE">
      <w:trPr>
        <w:trHeight w:val="851"/>
      </w:trPr>
      <w:tc>
        <w:tcPr>
          <w:tcW w:w="1530" w:type="dxa"/>
          <w:vAlign w:val="center"/>
        </w:tcPr>
        <w:p w14:paraId="50A30E2B" w14:textId="77777777" w:rsidR="00FA64AE" w:rsidRDefault="00FA64AE" w:rsidP="00FA64AE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662FD74" wp14:editId="4EA23949">
                <wp:extent cx="841375" cy="409575"/>
                <wp:effectExtent l="0" t="0" r="0" b="0"/>
                <wp:docPr id="2" name="Imagem 2" descr="tilibra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ilibra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636369" w14:textId="77777777" w:rsidR="00FA64AE" w:rsidRPr="006F43CD" w:rsidRDefault="00FA64AE" w:rsidP="00FA64AE">
          <w:pPr>
            <w:pStyle w:val="Cabealho"/>
            <w:jc w:val="center"/>
            <w:rPr>
              <w:sz w:val="14"/>
              <w:szCs w:val="14"/>
            </w:rPr>
          </w:pPr>
          <w:r>
            <w:rPr>
              <w:b/>
              <w:color w:val="000080"/>
              <w:sz w:val="14"/>
              <w:szCs w:val="14"/>
            </w:rPr>
            <w:t>INFORMÁTICA</w:t>
          </w:r>
        </w:p>
      </w:tc>
      <w:tc>
        <w:tcPr>
          <w:tcW w:w="7513" w:type="dxa"/>
          <w:vAlign w:val="center"/>
        </w:tcPr>
        <w:p w14:paraId="71E97A2D" w14:textId="77777777" w:rsidR="00FA64AE" w:rsidRDefault="00FA64AE" w:rsidP="00FA64AE">
          <w:pPr>
            <w:pStyle w:val="Cabealho"/>
          </w:pPr>
        </w:p>
      </w:tc>
      <w:tc>
        <w:tcPr>
          <w:tcW w:w="814" w:type="dxa"/>
          <w:vAlign w:val="center"/>
        </w:tcPr>
        <w:p w14:paraId="2500F1AE" w14:textId="77777777" w:rsidR="00FA64AE" w:rsidRDefault="00FA64AE" w:rsidP="00FA64AE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407C7FF5" wp14:editId="0345BD10">
                <wp:extent cx="380365" cy="475615"/>
                <wp:effectExtent l="0" t="0" r="0" b="0"/>
                <wp:docPr id="3" name="Imagem 3" descr="ACC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C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6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C6197F" w14:textId="77777777" w:rsidR="00FA64AE" w:rsidRDefault="00FA64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773"/>
    <w:multiLevelType w:val="hybridMultilevel"/>
    <w:tmpl w:val="ABC8B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7C"/>
    <w:rsid w:val="0001117E"/>
    <w:rsid w:val="00013D1C"/>
    <w:rsid w:val="0001408C"/>
    <w:rsid w:val="00020442"/>
    <w:rsid w:val="000209D1"/>
    <w:rsid w:val="000262A3"/>
    <w:rsid w:val="0003366F"/>
    <w:rsid w:val="0003445C"/>
    <w:rsid w:val="00037945"/>
    <w:rsid w:val="00040102"/>
    <w:rsid w:val="000471B5"/>
    <w:rsid w:val="000534FC"/>
    <w:rsid w:val="00057CF8"/>
    <w:rsid w:val="00067B01"/>
    <w:rsid w:val="000718D9"/>
    <w:rsid w:val="0007358C"/>
    <w:rsid w:val="000871D1"/>
    <w:rsid w:val="000941DB"/>
    <w:rsid w:val="000A15A7"/>
    <w:rsid w:val="000A4B20"/>
    <w:rsid w:val="000B0165"/>
    <w:rsid w:val="000B2BDD"/>
    <w:rsid w:val="000B5EC5"/>
    <w:rsid w:val="000C00B8"/>
    <w:rsid w:val="000C4D2A"/>
    <w:rsid w:val="000D2FEA"/>
    <w:rsid w:val="000E6B23"/>
    <w:rsid w:val="000E7FCA"/>
    <w:rsid w:val="000F7EA4"/>
    <w:rsid w:val="00100800"/>
    <w:rsid w:val="00101BA0"/>
    <w:rsid w:val="00102FAC"/>
    <w:rsid w:val="00114EF2"/>
    <w:rsid w:val="00116B3F"/>
    <w:rsid w:val="00117190"/>
    <w:rsid w:val="00120A56"/>
    <w:rsid w:val="00121426"/>
    <w:rsid w:val="00121728"/>
    <w:rsid w:val="00124D03"/>
    <w:rsid w:val="00130F0F"/>
    <w:rsid w:val="00132D67"/>
    <w:rsid w:val="001360D2"/>
    <w:rsid w:val="001404C5"/>
    <w:rsid w:val="0014550E"/>
    <w:rsid w:val="0014640F"/>
    <w:rsid w:val="0016155C"/>
    <w:rsid w:val="00174D28"/>
    <w:rsid w:val="00175870"/>
    <w:rsid w:val="00177797"/>
    <w:rsid w:val="001800D1"/>
    <w:rsid w:val="00180D88"/>
    <w:rsid w:val="0018341B"/>
    <w:rsid w:val="00184ADF"/>
    <w:rsid w:val="00186D51"/>
    <w:rsid w:val="001918B5"/>
    <w:rsid w:val="00196226"/>
    <w:rsid w:val="001A0F72"/>
    <w:rsid w:val="001A4950"/>
    <w:rsid w:val="001A6F08"/>
    <w:rsid w:val="001B7475"/>
    <w:rsid w:val="001C0C57"/>
    <w:rsid w:val="001C1362"/>
    <w:rsid w:val="001C5E39"/>
    <w:rsid w:val="001D276A"/>
    <w:rsid w:val="001D4C1B"/>
    <w:rsid w:val="001E0690"/>
    <w:rsid w:val="001F7872"/>
    <w:rsid w:val="002014CD"/>
    <w:rsid w:val="00204862"/>
    <w:rsid w:val="00211B29"/>
    <w:rsid w:val="002134DC"/>
    <w:rsid w:val="002142A5"/>
    <w:rsid w:val="002150F9"/>
    <w:rsid w:val="00231FD9"/>
    <w:rsid w:val="002561F4"/>
    <w:rsid w:val="00257011"/>
    <w:rsid w:val="002617A9"/>
    <w:rsid w:val="00270DFD"/>
    <w:rsid w:val="002750CE"/>
    <w:rsid w:val="002828FB"/>
    <w:rsid w:val="00283ACC"/>
    <w:rsid w:val="002841CA"/>
    <w:rsid w:val="00285509"/>
    <w:rsid w:val="00290C7A"/>
    <w:rsid w:val="00290D90"/>
    <w:rsid w:val="00295DD9"/>
    <w:rsid w:val="0029642D"/>
    <w:rsid w:val="00296F35"/>
    <w:rsid w:val="002A4330"/>
    <w:rsid w:val="002B2673"/>
    <w:rsid w:val="002B4ABF"/>
    <w:rsid w:val="002B75BE"/>
    <w:rsid w:val="002C0D01"/>
    <w:rsid w:val="002C18B8"/>
    <w:rsid w:val="002D12A4"/>
    <w:rsid w:val="002D2A83"/>
    <w:rsid w:val="002D65B4"/>
    <w:rsid w:val="002D6BAE"/>
    <w:rsid w:val="002E11B2"/>
    <w:rsid w:val="002F420E"/>
    <w:rsid w:val="002F5257"/>
    <w:rsid w:val="002F5A53"/>
    <w:rsid w:val="0030205D"/>
    <w:rsid w:val="00302134"/>
    <w:rsid w:val="00302C89"/>
    <w:rsid w:val="003114F1"/>
    <w:rsid w:val="0032000D"/>
    <w:rsid w:val="00322906"/>
    <w:rsid w:val="0032463E"/>
    <w:rsid w:val="0032547E"/>
    <w:rsid w:val="003500A9"/>
    <w:rsid w:val="00365EDD"/>
    <w:rsid w:val="00366BDE"/>
    <w:rsid w:val="00375CC3"/>
    <w:rsid w:val="0037717E"/>
    <w:rsid w:val="00381736"/>
    <w:rsid w:val="0038298B"/>
    <w:rsid w:val="00383A23"/>
    <w:rsid w:val="0039360D"/>
    <w:rsid w:val="003A3304"/>
    <w:rsid w:val="003B19D8"/>
    <w:rsid w:val="003B4BD2"/>
    <w:rsid w:val="003B515F"/>
    <w:rsid w:val="003D0703"/>
    <w:rsid w:val="003D182F"/>
    <w:rsid w:val="003D2598"/>
    <w:rsid w:val="003D42EC"/>
    <w:rsid w:val="003D4837"/>
    <w:rsid w:val="003D5693"/>
    <w:rsid w:val="003D5FA2"/>
    <w:rsid w:val="003E5F67"/>
    <w:rsid w:val="003E69E0"/>
    <w:rsid w:val="003F07C5"/>
    <w:rsid w:val="00412ACE"/>
    <w:rsid w:val="004133C6"/>
    <w:rsid w:val="00414291"/>
    <w:rsid w:val="00420F50"/>
    <w:rsid w:val="00426364"/>
    <w:rsid w:val="0042664C"/>
    <w:rsid w:val="00430D94"/>
    <w:rsid w:val="00431376"/>
    <w:rsid w:val="004422F1"/>
    <w:rsid w:val="00453208"/>
    <w:rsid w:val="00453999"/>
    <w:rsid w:val="00454AF7"/>
    <w:rsid w:val="0045793F"/>
    <w:rsid w:val="004670E0"/>
    <w:rsid w:val="0046711B"/>
    <w:rsid w:val="00480418"/>
    <w:rsid w:val="00482353"/>
    <w:rsid w:val="00484FFC"/>
    <w:rsid w:val="00485AA9"/>
    <w:rsid w:val="00496815"/>
    <w:rsid w:val="004977AB"/>
    <w:rsid w:val="004A3A9C"/>
    <w:rsid w:val="004A413E"/>
    <w:rsid w:val="004B1DC8"/>
    <w:rsid w:val="004B3A9A"/>
    <w:rsid w:val="004B6C6B"/>
    <w:rsid w:val="004B7D0A"/>
    <w:rsid w:val="004C0FA0"/>
    <w:rsid w:val="004C1F87"/>
    <w:rsid w:val="004C3D44"/>
    <w:rsid w:val="004D1B0E"/>
    <w:rsid w:val="004D1E98"/>
    <w:rsid w:val="004D37DC"/>
    <w:rsid w:val="004E3870"/>
    <w:rsid w:val="004F31DE"/>
    <w:rsid w:val="004F43BC"/>
    <w:rsid w:val="004F7C14"/>
    <w:rsid w:val="00501646"/>
    <w:rsid w:val="0050468D"/>
    <w:rsid w:val="00523390"/>
    <w:rsid w:val="005252D6"/>
    <w:rsid w:val="00536E6D"/>
    <w:rsid w:val="005431ED"/>
    <w:rsid w:val="005549FC"/>
    <w:rsid w:val="00561049"/>
    <w:rsid w:val="005620BD"/>
    <w:rsid w:val="00562B68"/>
    <w:rsid w:val="00565C70"/>
    <w:rsid w:val="00565FC7"/>
    <w:rsid w:val="00566558"/>
    <w:rsid w:val="00567B24"/>
    <w:rsid w:val="00574DAA"/>
    <w:rsid w:val="00576BCC"/>
    <w:rsid w:val="00577BF9"/>
    <w:rsid w:val="00580957"/>
    <w:rsid w:val="005809C4"/>
    <w:rsid w:val="00581C6E"/>
    <w:rsid w:val="0059057C"/>
    <w:rsid w:val="00592ACF"/>
    <w:rsid w:val="00597A54"/>
    <w:rsid w:val="005A36EB"/>
    <w:rsid w:val="005A49C3"/>
    <w:rsid w:val="005A62D6"/>
    <w:rsid w:val="005A6882"/>
    <w:rsid w:val="005B6323"/>
    <w:rsid w:val="005B72DB"/>
    <w:rsid w:val="005C7A08"/>
    <w:rsid w:val="005E58A2"/>
    <w:rsid w:val="00602F8B"/>
    <w:rsid w:val="00605697"/>
    <w:rsid w:val="00610288"/>
    <w:rsid w:val="006138DE"/>
    <w:rsid w:val="00623814"/>
    <w:rsid w:val="00624970"/>
    <w:rsid w:val="00624F2F"/>
    <w:rsid w:val="00631103"/>
    <w:rsid w:val="00641F3C"/>
    <w:rsid w:val="006432D9"/>
    <w:rsid w:val="0065620B"/>
    <w:rsid w:val="0065762A"/>
    <w:rsid w:val="006603B8"/>
    <w:rsid w:val="00670F7B"/>
    <w:rsid w:val="00674B5E"/>
    <w:rsid w:val="0067579D"/>
    <w:rsid w:val="0068196D"/>
    <w:rsid w:val="0068503D"/>
    <w:rsid w:val="00687C51"/>
    <w:rsid w:val="00690A04"/>
    <w:rsid w:val="0069191E"/>
    <w:rsid w:val="00694572"/>
    <w:rsid w:val="006A50D8"/>
    <w:rsid w:val="006B7041"/>
    <w:rsid w:val="006C1133"/>
    <w:rsid w:val="006C335D"/>
    <w:rsid w:val="006C7BEE"/>
    <w:rsid w:val="006D2219"/>
    <w:rsid w:val="006D2B92"/>
    <w:rsid w:val="006E2AC5"/>
    <w:rsid w:val="006E6E8D"/>
    <w:rsid w:val="006F1ADB"/>
    <w:rsid w:val="006F5486"/>
    <w:rsid w:val="006F6CB3"/>
    <w:rsid w:val="00705998"/>
    <w:rsid w:val="00715667"/>
    <w:rsid w:val="00721DD8"/>
    <w:rsid w:val="007236EF"/>
    <w:rsid w:val="00732A1F"/>
    <w:rsid w:val="007445C1"/>
    <w:rsid w:val="007525CD"/>
    <w:rsid w:val="00752C2B"/>
    <w:rsid w:val="00754F13"/>
    <w:rsid w:val="007614D0"/>
    <w:rsid w:val="00767B90"/>
    <w:rsid w:val="007726EE"/>
    <w:rsid w:val="00772F43"/>
    <w:rsid w:val="0077490C"/>
    <w:rsid w:val="00776E39"/>
    <w:rsid w:val="00777F2C"/>
    <w:rsid w:val="00783071"/>
    <w:rsid w:val="007830B4"/>
    <w:rsid w:val="00784338"/>
    <w:rsid w:val="00794B0D"/>
    <w:rsid w:val="007A6418"/>
    <w:rsid w:val="007C04BC"/>
    <w:rsid w:val="007D3D0E"/>
    <w:rsid w:val="007E07B2"/>
    <w:rsid w:val="007E156A"/>
    <w:rsid w:val="007F31BE"/>
    <w:rsid w:val="007F5694"/>
    <w:rsid w:val="007F72FE"/>
    <w:rsid w:val="008057BE"/>
    <w:rsid w:val="00806CC4"/>
    <w:rsid w:val="0081066F"/>
    <w:rsid w:val="00811296"/>
    <w:rsid w:val="00811C03"/>
    <w:rsid w:val="008150AA"/>
    <w:rsid w:val="008244A5"/>
    <w:rsid w:val="00826ECF"/>
    <w:rsid w:val="0084094B"/>
    <w:rsid w:val="00850984"/>
    <w:rsid w:val="00864F8D"/>
    <w:rsid w:val="008673A6"/>
    <w:rsid w:val="00875778"/>
    <w:rsid w:val="00890771"/>
    <w:rsid w:val="0089527B"/>
    <w:rsid w:val="008A219E"/>
    <w:rsid w:val="008B1C8D"/>
    <w:rsid w:val="008B2B46"/>
    <w:rsid w:val="008B42DF"/>
    <w:rsid w:val="008B4A2C"/>
    <w:rsid w:val="008B4A84"/>
    <w:rsid w:val="008B6812"/>
    <w:rsid w:val="008C40B2"/>
    <w:rsid w:val="009075C0"/>
    <w:rsid w:val="00915312"/>
    <w:rsid w:val="00916510"/>
    <w:rsid w:val="009220F6"/>
    <w:rsid w:val="0093139D"/>
    <w:rsid w:val="00931D11"/>
    <w:rsid w:val="009365F5"/>
    <w:rsid w:val="0094056B"/>
    <w:rsid w:val="00942C22"/>
    <w:rsid w:val="009440AC"/>
    <w:rsid w:val="009476AE"/>
    <w:rsid w:val="009737C4"/>
    <w:rsid w:val="00976299"/>
    <w:rsid w:val="0098009B"/>
    <w:rsid w:val="00982241"/>
    <w:rsid w:val="00986FAB"/>
    <w:rsid w:val="0098785E"/>
    <w:rsid w:val="00991D33"/>
    <w:rsid w:val="00993CCA"/>
    <w:rsid w:val="009B06C6"/>
    <w:rsid w:val="009B6820"/>
    <w:rsid w:val="009C6532"/>
    <w:rsid w:val="009C69A8"/>
    <w:rsid w:val="009D5570"/>
    <w:rsid w:val="009F2290"/>
    <w:rsid w:val="009F24FB"/>
    <w:rsid w:val="009F4E74"/>
    <w:rsid w:val="00A017B3"/>
    <w:rsid w:val="00A12439"/>
    <w:rsid w:val="00A15128"/>
    <w:rsid w:val="00A1587C"/>
    <w:rsid w:val="00A17ACF"/>
    <w:rsid w:val="00A20AC4"/>
    <w:rsid w:val="00A2667F"/>
    <w:rsid w:val="00A325DC"/>
    <w:rsid w:val="00A32CD6"/>
    <w:rsid w:val="00A3446E"/>
    <w:rsid w:val="00A41879"/>
    <w:rsid w:val="00A42907"/>
    <w:rsid w:val="00A46614"/>
    <w:rsid w:val="00A506BA"/>
    <w:rsid w:val="00A513B9"/>
    <w:rsid w:val="00A5577F"/>
    <w:rsid w:val="00A5795B"/>
    <w:rsid w:val="00A61040"/>
    <w:rsid w:val="00A64306"/>
    <w:rsid w:val="00A64544"/>
    <w:rsid w:val="00A66389"/>
    <w:rsid w:val="00A67B5C"/>
    <w:rsid w:val="00A7061D"/>
    <w:rsid w:val="00A77E0E"/>
    <w:rsid w:val="00A827B1"/>
    <w:rsid w:val="00A859C9"/>
    <w:rsid w:val="00A86B81"/>
    <w:rsid w:val="00A8758E"/>
    <w:rsid w:val="00A8761F"/>
    <w:rsid w:val="00A932EA"/>
    <w:rsid w:val="00AA3310"/>
    <w:rsid w:val="00AB34F9"/>
    <w:rsid w:val="00AB5485"/>
    <w:rsid w:val="00AB6A86"/>
    <w:rsid w:val="00AB7B0A"/>
    <w:rsid w:val="00AB7C66"/>
    <w:rsid w:val="00AC0441"/>
    <w:rsid w:val="00AC06D2"/>
    <w:rsid w:val="00AC3D58"/>
    <w:rsid w:val="00AC3E63"/>
    <w:rsid w:val="00AC6AA1"/>
    <w:rsid w:val="00AD0D44"/>
    <w:rsid w:val="00AD1DF0"/>
    <w:rsid w:val="00AD41BD"/>
    <w:rsid w:val="00AD6F09"/>
    <w:rsid w:val="00AE4899"/>
    <w:rsid w:val="00AE5D1F"/>
    <w:rsid w:val="00AF215B"/>
    <w:rsid w:val="00AF24AA"/>
    <w:rsid w:val="00AF6C1B"/>
    <w:rsid w:val="00B0347E"/>
    <w:rsid w:val="00B03A85"/>
    <w:rsid w:val="00B11A54"/>
    <w:rsid w:val="00B126F5"/>
    <w:rsid w:val="00B21157"/>
    <w:rsid w:val="00B21216"/>
    <w:rsid w:val="00B26223"/>
    <w:rsid w:val="00B30622"/>
    <w:rsid w:val="00B318C6"/>
    <w:rsid w:val="00B32D90"/>
    <w:rsid w:val="00B4173D"/>
    <w:rsid w:val="00B53D9C"/>
    <w:rsid w:val="00B561D7"/>
    <w:rsid w:val="00B56423"/>
    <w:rsid w:val="00B60AF8"/>
    <w:rsid w:val="00B618E8"/>
    <w:rsid w:val="00B63539"/>
    <w:rsid w:val="00B6397F"/>
    <w:rsid w:val="00B65CCA"/>
    <w:rsid w:val="00B7549F"/>
    <w:rsid w:val="00B75555"/>
    <w:rsid w:val="00B81039"/>
    <w:rsid w:val="00B836C0"/>
    <w:rsid w:val="00B846F9"/>
    <w:rsid w:val="00B86E11"/>
    <w:rsid w:val="00B93785"/>
    <w:rsid w:val="00B9428F"/>
    <w:rsid w:val="00B96582"/>
    <w:rsid w:val="00BA11DE"/>
    <w:rsid w:val="00BA5191"/>
    <w:rsid w:val="00BB1813"/>
    <w:rsid w:val="00BC4027"/>
    <w:rsid w:val="00BD7846"/>
    <w:rsid w:val="00BD7ED2"/>
    <w:rsid w:val="00BE26BB"/>
    <w:rsid w:val="00BE4F6A"/>
    <w:rsid w:val="00BE6F53"/>
    <w:rsid w:val="00BE7BF8"/>
    <w:rsid w:val="00BF1D6F"/>
    <w:rsid w:val="00BF275B"/>
    <w:rsid w:val="00BF56A8"/>
    <w:rsid w:val="00C02CD3"/>
    <w:rsid w:val="00C063BD"/>
    <w:rsid w:val="00C12436"/>
    <w:rsid w:val="00C13D6F"/>
    <w:rsid w:val="00C17324"/>
    <w:rsid w:val="00C23805"/>
    <w:rsid w:val="00C33AEE"/>
    <w:rsid w:val="00C36F70"/>
    <w:rsid w:val="00C406ED"/>
    <w:rsid w:val="00C40976"/>
    <w:rsid w:val="00C419B5"/>
    <w:rsid w:val="00C47123"/>
    <w:rsid w:val="00C57AC2"/>
    <w:rsid w:val="00C6227A"/>
    <w:rsid w:val="00C63B24"/>
    <w:rsid w:val="00C65724"/>
    <w:rsid w:val="00C674B5"/>
    <w:rsid w:val="00C6752C"/>
    <w:rsid w:val="00C76432"/>
    <w:rsid w:val="00C8530D"/>
    <w:rsid w:val="00C87AF6"/>
    <w:rsid w:val="00C94EA2"/>
    <w:rsid w:val="00C94F3F"/>
    <w:rsid w:val="00C97160"/>
    <w:rsid w:val="00CA2CB9"/>
    <w:rsid w:val="00CB19FB"/>
    <w:rsid w:val="00CB2C5D"/>
    <w:rsid w:val="00CB5983"/>
    <w:rsid w:val="00CB7A69"/>
    <w:rsid w:val="00CC3805"/>
    <w:rsid w:val="00CC4158"/>
    <w:rsid w:val="00CD0584"/>
    <w:rsid w:val="00CE311D"/>
    <w:rsid w:val="00CF6F1A"/>
    <w:rsid w:val="00D158FF"/>
    <w:rsid w:val="00D16338"/>
    <w:rsid w:val="00D2281A"/>
    <w:rsid w:val="00D22EB1"/>
    <w:rsid w:val="00D23B17"/>
    <w:rsid w:val="00D24E87"/>
    <w:rsid w:val="00D33808"/>
    <w:rsid w:val="00D360CA"/>
    <w:rsid w:val="00D41487"/>
    <w:rsid w:val="00D41588"/>
    <w:rsid w:val="00D45BCC"/>
    <w:rsid w:val="00D50043"/>
    <w:rsid w:val="00D5198B"/>
    <w:rsid w:val="00D52527"/>
    <w:rsid w:val="00D55619"/>
    <w:rsid w:val="00D55EBC"/>
    <w:rsid w:val="00D65732"/>
    <w:rsid w:val="00D672A1"/>
    <w:rsid w:val="00D74BDC"/>
    <w:rsid w:val="00D805FE"/>
    <w:rsid w:val="00D84198"/>
    <w:rsid w:val="00D85017"/>
    <w:rsid w:val="00D90817"/>
    <w:rsid w:val="00D90B6C"/>
    <w:rsid w:val="00D92D60"/>
    <w:rsid w:val="00DA3705"/>
    <w:rsid w:val="00DA666E"/>
    <w:rsid w:val="00DB2C7C"/>
    <w:rsid w:val="00DC276B"/>
    <w:rsid w:val="00DC2868"/>
    <w:rsid w:val="00DC41D4"/>
    <w:rsid w:val="00DC5835"/>
    <w:rsid w:val="00DD19F8"/>
    <w:rsid w:val="00DD1D6B"/>
    <w:rsid w:val="00DD292C"/>
    <w:rsid w:val="00DD4EDB"/>
    <w:rsid w:val="00DD543D"/>
    <w:rsid w:val="00DE06E9"/>
    <w:rsid w:val="00DF175F"/>
    <w:rsid w:val="00DF23C8"/>
    <w:rsid w:val="00DF3B41"/>
    <w:rsid w:val="00E15658"/>
    <w:rsid w:val="00E216A3"/>
    <w:rsid w:val="00E262BA"/>
    <w:rsid w:val="00E3037E"/>
    <w:rsid w:val="00E427BB"/>
    <w:rsid w:val="00E456D5"/>
    <w:rsid w:val="00E50A9D"/>
    <w:rsid w:val="00E6134E"/>
    <w:rsid w:val="00E6195E"/>
    <w:rsid w:val="00E6509D"/>
    <w:rsid w:val="00E674E3"/>
    <w:rsid w:val="00E76262"/>
    <w:rsid w:val="00E777AE"/>
    <w:rsid w:val="00E83AC0"/>
    <w:rsid w:val="00E87515"/>
    <w:rsid w:val="00E9467E"/>
    <w:rsid w:val="00E95644"/>
    <w:rsid w:val="00E97411"/>
    <w:rsid w:val="00EA506E"/>
    <w:rsid w:val="00EB0E84"/>
    <w:rsid w:val="00EB2295"/>
    <w:rsid w:val="00EB4AFB"/>
    <w:rsid w:val="00EB4C3C"/>
    <w:rsid w:val="00EB5664"/>
    <w:rsid w:val="00EB6056"/>
    <w:rsid w:val="00EB760F"/>
    <w:rsid w:val="00EC3BFE"/>
    <w:rsid w:val="00EC69AA"/>
    <w:rsid w:val="00ED4E6B"/>
    <w:rsid w:val="00ED70C8"/>
    <w:rsid w:val="00EF02F0"/>
    <w:rsid w:val="00EF218D"/>
    <w:rsid w:val="00EF2D57"/>
    <w:rsid w:val="00EF342A"/>
    <w:rsid w:val="00EF475F"/>
    <w:rsid w:val="00F036DB"/>
    <w:rsid w:val="00F03987"/>
    <w:rsid w:val="00F2138E"/>
    <w:rsid w:val="00F2142A"/>
    <w:rsid w:val="00F24D1A"/>
    <w:rsid w:val="00F25AB3"/>
    <w:rsid w:val="00F3012E"/>
    <w:rsid w:val="00F302AE"/>
    <w:rsid w:val="00F44A94"/>
    <w:rsid w:val="00F521F7"/>
    <w:rsid w:val="00F54FC2"/>
    <w:rsid w:val="00F64CB2"/>
    <w:rsid w:val="00F75CDF"/>
    <w:rsid w:val="00F76BD5"/>
    <w:rsid w:val="00F8090F"/>
    <w:rsid w:val="00F92DB8"/>
    <w:rsid w:val="00F95221"/>
    <w:rsid w:val="00F97AA5"/>
    <w:rsid w:val="00FA64AE"/>
    <w:rsid w:val="00FB135F"/>
    <w:rsid w:val="00FB3454"/>
    <w:rsid w:val="00FB7AB5"/>
    <w:rsid w:val="00FC01E7"/>
    <w:rsid w:val="00FC3393"/>
    <w:rsid w:val="00FD24F5"/>
    <w:rsid w:val="00FD3296"/>
    <w:rsid w:val="00FD5083"/>
    <w:rsid w:val="00FE2C68"/>
    <w:rsid w:val="00FE3CC4"/>
    <w:rsid w:val="00FE4273"/>
    <w:rsid w:val="00FF1AFE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1A06"/>
  <w15:chartTrackingRefBased/>
  <w15:docId w15:val="{B6FDA849-841A-4BF3-A609-1ADAC820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AE"/>
    <w:pPr>
      <w:suppressAutoHyphens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A64AE"/>
    <w:pPr>
      <w:tabs>
        <w:tab w:val="center" w:pos="4252"/>
        <w:tab w:val="right" w:pos="8504"/>
      </w:tabs>
      <w:suppressAutoHyphens w:val="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A64AE"/>
  </w:style>
  <w:style w:type="paragraph" w:styleId="Rodap">
    <w:name w:val="footer"/>
    <w:basedOn w:val="Normal"/>
    <w:link w:val="RodapChar"/>
    <w:uiPriority w:val="99"/>
    <w:unhideWhenUsed/>
    <w:rsid w:val="00FA64AE"/>
    <w:pPr>
      <w:tabs>
        <w:tab w:val="center" w:pos="4252"/>
        <w:tab w:val="right" w:pos="8504"/>
      </w:tabs>
      <w:suppressAutoHyphens w:val="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A64AE"/>
  </w:style>
  <w:style w:type="paragraph" w:styleId="PargrafodaLista">
    <w:name w:val="List Paragraph"/>
    <w:basedOn w:val="Normal"/>
    <w:uiPriority w:val="34"/>
    <w:qFormat/>
    <w:rsid w:val="00715667"/>
    <w:pPr>
      <w:suppressAutoHyphens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bc5.ABD\Documents\Modelo%20Doc%20Test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Doc Teste.dotx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Ticket -</vt:lpstr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-</dc:title>
  <dc:subject/>
  <dc:creator>Correa, Lucas</dc:creator>
  <cp:keywords>Ticket -</cp:keywords>
  <dc:description/>
  <cp:lastModifiedBy>Vinicius Pereira Lucchesi</cp:lastModifiedBy>
  <cp:revision>2</cp:revision>
  <cp:lastPrinted>2017-02-01T16:33:00Z</cp:lastPrinted>
  <dcterms:created xsi:type="dcterms:W3CDTF">2023-01-27T20:48:00Z</dcterms:created>
  <dcterms:modified xsi:type="dcterms:W3CDTF">2023-01-27T20:48:00Z</dcterms:modified>
</cp:coreProperties>
</file>